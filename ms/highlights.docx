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E475" w14:textId="0A3C7905" w:rsidR="006141DC" w:rsidRPr="00A41490" w:rsidRDefault="006141DC" w:rsidP="006141DC">
      <w:pPr>
        <w:rPr>
          <w:b/>
          <w:bCs/>
        </w:rPr>
      </w:pPr>
      <w:r w:rsidRPr="00A41490">
        <w:rPr>
          <w:b/>
          <w:bCs/>
        </w:rPr>
        <w:t>Highlights</w:t>
      </w:r>
    </w:p>
    <w:p w14:paraId="4A4958C6" w14:textId="77777777" w:rsidR="006141DC" w:rsidRPr="00A41490" w:rsidRDefault="006141DC" w:rsidP="006141DC">
      <w:pPr>
        <w:rPr>
          <w:b/>
          <w:bCs/>
        </w:rPr>
      </w:pPr>
    </w:p>
    <w:p w14:paraId="7ADF742D" w14:textId="77777777" w:rsidR="006141DC" w:rsidRDefault="006141DC" w:rsidP="006141DC">
      <w:r>
        <w:t>- Model evaluation reliability is determined by the choice of cross-validation strategy.</w:t>
      </w:r>
    </w:p>
    <w:p w14:paraId="6978D0CA" w14:textId="77777777" w:rsidR="006141DC" w:rsidRDefault="006141DC" w:rsidP="006141DC"/>
    <w:p w14:paraId="5AEECB8B" w14:textId="77777777" w:rsidR="006141DC" w:rsidRDefault="006141DC" w:rsidP="006141DC">
      <w:r>
        <w:t>- Misuse of model selection can lead to over-optimistic performance estimates.</w:t>
      </w:r>
    </w:p>
    <w:p w14:paraId="16037E7F" w14:textId="77777777" w:rsidR="006141DC" w:rsidRDefault="006141DC" w:rsidP="006141DC"/>
    <w:p w14:paraId="1F18904D" w14:textId="77777777" w:rsidR="006141DC" w:rsidRDefault="006141DC" w:rsidP="006141DC">
      <w:r>
        <w:t>- Overlooking experimental block effects can lead to biased model performance estimates.</w:t>
      </w:r>
    </w:p>
    <w:p w14:paraId="0C649C5D" w14:textId="77777777" w:rsidR="006141DC" w:rsidRDefault="006141DC" w:rsidP="006141DC"/>
    <w:p w14:paraId="0ACF4CB8" w14:textId="77777777" w:rsidR="006141DC" w:rsidRDefault="006141DC" w:rsidP="006141DC">
      <w:r>
        <w:t>- Regression metrics can be misleading when the data structure is complex.</w:t>
      </w:r>
    </w:p>
    <w:p w14:paraId="4DBED369" w14:textId="77777777" w:rsidR="006141DC" w:rsidRDefault="006141DC" w:rsidP="006141DC"/>
    <w:p w14:paraId="1B485D60" w14:textId="2CC12F33" w:rsidR="006141DC" w:rsidRPr="006141DC" w:rsidRDefault="006141DC" w:rsidP="006141DC">
      <w:r>
        <w:t>- Classification metrics can be misleading when the class distribution is imbalanced.</w:t>
      </w:r>
    </w:p>
    <w:sectPr w:rsidR="006141DC" w:rsidRPr="006141DC" w:rsidSect="00104BD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16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C1336" w14:textId="77777777" w:rsidR="00177F94" w:rsidRDefault="00177F94" w:rsidP="009D454C">
      <w:r>
        <w:separator/>
      </w:r>
    </w:p>
  </w:endnote>
  <w:endnote w:type="continuationSeparator" w:id="0">
    <w:p w14:paraId="2E3A5CFC" w14:textId="77777777" w:rsidR="00177F94" w:rsidRDefault="00177F94" w:rsidP="009D454C">
      <w:r>
        <w:continuationSeparator/>
      </w:r>
    </w:p>
  </w:endnote>
  <w:endnote w:type="continuationNotice" w:id="1">
    <w:p w14:paraId="02ED2AC6" w14:textId="77777777" w:rsidR="00177F94" w:rsidRDefault="00177F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rimson Text">
    <w:altName w:val="Calibri"/>
    <w:panose1 w:val="020B0604020202020204"/>
    <w:charset w:val="00"/>
    <w:family w:val="auto"/>
    <w:pitch w:val="variable"/>
    <w:sig w:usb0="80000047" w:usb1="40000062" w:usb2="00000000" w:usb3="00000000" w:csb0="00000093" w:csb1="00000000"/>
  </w:font>
  <w:font w:name="Gineso Norm">
    <w:altName w:val="Calibri"/>
    <w:panose1 w:val="020B0604020202020204"/>
    <w:charset w:val="00"/>
    <w:family w:val="auto"/>
    <w:pitch w:val="variable"/>
    <w:sig w:usb0="A000002F" w:usb1="5000004B" w:usb2="000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cherus Grotesque">
    <w:altName w:val="Calibri"/>
    <w:panose1 w:val="020B0604020202020204"/>
    <w:charset w:val="00"/>
    <w:family w:val="modern"/>
    <w:pitch w:val="variable"/>
    <w:sig w:usb0="A00000AF" w:usb1="4000205B" w:usb2="00000000" w:usb3="00000000" w:csb0="00000093" w:csb1="00000000"/>
  </w:font>
  <w:font w:name="Gineso Cond Regular">
    <w:panose1 w:val="020B0604020202020204"/>
    <w:charset w:val="00"/>
    <w:family w:val="modern"/>
    <w:pitch w:val="variable"/>
    <w:sig w:usb0="A000002F" w:usb1="5000004B" w:usb2="00000000" w:usb3="00000000" w:csb0="00000193" w:csb1="00000000"/>
  </w:font>
  <w:font w:name="Gineso Cond Demi">
    <w:altName w:val="Calibri"/>
    <w:panose1 w:val="020B0604020202020204"/>
    <w:charset w:val="00"/>
    <w:family w:val="modern"/>
    <w:pitch w:val="variable"/>
    <w:sig w:usb0="A000002F" w:usb1="5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828C" w14:textId="77777777" w:rsidR="009C6793" w:rsidRPr="00EE2366" w:rsidRDefault="0030166A" w:rsidP="00EE2366">
    <w:pPr>
      <w:pStyle w:val="Footer"/>
      <w:jc w:val="center"/>
      <w:rPr>
        <w:rFonts w:ascii="Acherus Grotesque" w:hAnsi="Acherus Grotesque"/>
        <w:bCs/>
        <w:color w:val="7F7F7F" w:themeColor="text1" w:themeTint="80"/>
        <w:spacing w:val="30"/>
        <w:sz w:val="16"/>
        <w:szCs w:val="16"/>
      </w:rPr>
    </w:pPr>
    <w:r>
      <w:rPr>
        <w:rFonts w:ascii="Acherus Grotesque" w:hAnsi="Acherus Grotesque"/>
        <w:bCs/>
        <w:noProof/>
        <w:color w:val="7F7F7F" w:themeColor="text1" w:themeTint="80"/>
        <w:spacing w:val="30"/>
        <w:sz w:val="16"/>
        <w:szCs w:val="16"/>
      </w:rPr>
      <w:drawing>
        <wp:inline distT="0" distB="0" distL="0" distR="0" wp14:anchorId="4C5D0783" wp14:editId="27F5F9D8">
          <wp:extent cx="5943600" cy="457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B39C" w14:textId="77777777" w:rsidR="000A10DA" w:rsidRDefault="00A9168F">
    <w:pPr>
      <w:pStyle w:val="Footer"/>
    </w:pPr>
    <w:r>
      <w:rPr>
        <w:rFonts w:ascii="Acherus Grotesque" w:hAnsi="Acherus Grotesque"/>
        <w:bCs/>
        <w:i/>
        <w:noProof/>
        <w:color w:val="7F7F7F" w:themeColor="text1" w:themeTint="80"/>
        <w:spacing w:val="30"/>
        <w:sz w:val="16"/>
        <w:szCs w:val="16"/>
      </w:rPr>
      <w:drawing>
        <wp:inline distT="0" distB="0" distL="0" distR="0" wp14:anchorId="1D96A9B0" wp14:editId="37F87A83">
          <wp:extent cx="5943600" cy="4572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29BE2" w14:textId="77777777" w:rsidR="00177F94" w:rsidRDefault="00177F94" w:rsidP="009D454C">
      <w:r>
        <w:separator/>
      </w:r>
    </w:p>
  </w:footnote>
  <w:footnote w:type="continuationSeparator" w:id="0">
    <w:p w14:paraId="4A1AFD09" w14:textId="77777777" w:rsidR="00177F94" w:rsidRDefault="00177F94" w:rsidP="009D454C">
      <w:r>
        <w:continuationSeparator/>
      </w:r>
    </w:p>
  </w:footnote>
  <w:footnote w:type="continuationNotice" w:id="1">
    <w:p w14:paraId="6C26946D" w14:textId="77777777" w:rsidR="00177F94" w:rsidRDefault="00177F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1052" w14:textId="77777777" w:rsidR="007B23DC" w:rsidRDefault="007B23DC">
    <w:pPr>
      <w:pStyle w:val="Header"/>
    </w:pPr>
  </w:p>
  <w:p w14:paraId="227F1D3A" w14:textId="7FB24C7B" w:rsidR="007B23DC" w:rsidRDefault="00BC76C7">
    <w:pPr>
      <w:pStyle w:val="Header"/>
    </w:pPr>
    <w:r>
      <w:tab/>
    </w:r>
    <w:r>
      <w:tab/>
    </w:r>
  </w:p>
  <w:p w14:paraId="7F5DCE71" w14:textId="746003CF" w:rsidR="00475F18" w:rsidRDefault="00475F18">
    <w:pPr>
      <w:pStyle w:val="Header"/>
    </w:pPr>
    <w:r>
      <w:rPr>
        <w:noProof/>
      </w:rPr>
      <w:drawing>
        <wp:inline distT="0" distB="0" distL="0" distR="0" wp14:anchorId="419FB189" wp14:editId="46045D69">
          <wp:extent cx="3556000" cy="518584"/>
          <wp:effectExtent l="0" t="0" r="6350" b="0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7962" cy="612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0CC57" w14:textId="77777777" w:rsidR="00A9168F" w:rsidRDefault="00A9168F" w:rsidP="00A9168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94"/>
      <w:gridCol w:w="1166"/>
    </w:tblGrid>
    <w:tr w:rsidR="007B23DC" w14:paraId="2BEEFDB0" w14:textId="77777777" w:rsidTr="007B23DC">
      <w:trPr>
        <w:trHeight w:val="2080"/>
      </w:trPr>
      <w:tc>
        <w:tcPr>
          <w:tcW w:w="5826" w:type="dxa"/>
          <w:tcBorders>
            <w:top w:val="nil"/>
            <w:left w:val="nil"/>
            <w:bottom w:val="nil"/>
            <w:right w:val="nil"/>
          </w:tcBorders>
        </w:tcPr>
        <w:p w14:paraId="3B6C2848" w14:textId="7D47DB6C" w:rsidR="007B23DC" w:rsidRDefault="007B23DC">
          <w:pPr>
            <w:pStyle w:val="Header"/>
            <w:tabs>
              <w:tab w:val="clear" w:pos="4680"/>
              <w:tab w:val="clear" w:pos="9360"/>
              <w:tab w:val="right" w:pos="4459"/>
            </w:tabs>
          </w:pPr>
          <w:r>
            <w:tab/>
          </w:r>
        </w:p>
        <w:p w14:paraId="00FCAEA9" w14:textId="77777777" w:rsidR="007B23DC" w:rsidRDefault="007B23DC" w:rsidP="003032A3">
          <w:pPr>
            <w:spacing w:before="74" w:line="160" w:lineRule="auto"/>
            <w:ind w:right="2367"/>
            <w:rPr>
              <w:noProof/>
            </w:rPr>
          </w:pPr>
          <w:r>
            <w:rPr>
              <w:rFonts w:ascii="Gineso Cond Demi"/>
              <w:color w:val="8B1D41"/>
              <w:sz w:val="22"/>
              <w:szCs w:val="22"/>
            </w:rPr>
            <w:t xml:space="preserve">  </w:t>
          </w:r>
          <w:r>
            <w:rPr>
              <w:noProof/>
            </w:rPr>
            <w:drawing>
              <wp:inline distT="0" distB="0" distL="0" distR="0" wp14:anchorId="1EE7D065" wp14:editId="3E328676">
                <wp:extent cx="3556000" cy="518584"/>
                <wp:effectExtent l="0" t="0" r="635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7962" cy="612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F522F25" w14:textId="568ADE1F" w:rsidR="004D6112" w:rsidRPr="004D6112" w:rsidRDefault="004D6112" w:rsidP="004D6112">
          <w:pPr>
            <w:tabs>
              <w:tab w:val="left" w:pos="1210"/>
            </w:tabs>
          </w:pPr>
        </w:p>
      </w:tc>
      <w:tc>
        <w:tcPr>
          <w:tcW w:w="1189" w:type="dxa"/>
          <w:tcBorders>
            <w:top w:val="nil"/>
            <w:left w:val="nil"/>
            <w:bottom w:val="nil"/>
            <w:right w:val="nil"/>
          </w:tcBorders>
        </w:tcPr>
        <w:p w14:paraId="4EE761E0" w14:textId="77777777" w:rsidR="007B23DC" w:rsidRPr="00893C30" w:rsidRDefault="007B23DC">
          <w:pPr>
            <w:pStyle w:val="Header"/>
            <w:rPr>
              <w:rFonts w:ascii="Gineso Cond Demi" w:hAnsi="Gineso Cond Demi"/>
              <w:b/>
              <w:bCs/>
              <w:sz w:val="20"/>
              <w:szCs w:val="20"/>
            </w:rPr>
          </w:pPr>
        </w:p>
      </w:tc>
    </w:tr>
  </w:tbl>
  <w:p w14:paraId="0A87039C" w14:textId="77777777" w:rsidR="000A10DA" w:rsidRDefault="000A10DA" w:rsidP="007B2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3AA"/>
    <w:multiLevelType w:val="multilevel"/>
    <w:tmpl w:val="E92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B03F4C"/>
    <w:multiLevelType w:val="multilevel"/>
    <w:tmpl w:val="F196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E0BDB"/>
    <w:multiLevelType w:val="hybridMultilevel"/>
    <w:tmpl w:val="F630244E"/>
    <w:lvl w:ilvl="0" w:tplc="E13655AA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1591">
    <w:abstractNumId w:val="1"/>
  </w:num>
  <w:num w:numId="2" w16cid:durableId="592130677">
    <w:abstractNumId w:val="2"/>
  </w:num>
  <w:num w:numId="3" w16cid:durableId="52239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90"/>
    <w:rsid w:val="00002C12"/>
    <w:rsid w:val="00007563"/>
    <w:rsid w:val="0001018E"/>
    <w:rsid w:val="00015B37"/>
    <w:rsid w:val="0002682A"/>
    <w:rsid w:val="00033E8C"/>
    <w:rsid w:val="000345C1"/>
    <w:rsid w:val="0004478A"/>
    <w:rsid w:val="00047271"/>
    <w:rsid w:val="00057B09"/>
    <w:rsid w:val="0006285E"/>
    <w:rsid w:val="0006766B"/>
    <w:rsid w:val="000734A2"/>
    <w:rsid w:val="000976C6"/>
    <w:rsid w:val="000A10DA"/>
    <w:rsid w:val="000A1F4F"/>
    <w:rsid w:val="000A533A"/>
    <w:rsid w:val="000A70ED"/>
    <w:rsid w:val="000B0243"/>
    <w:rsid w:val="000B329C"/>
    <w:rsid w:val="000B6DA7"/>
    <w:rsid w:val="000C15A0"/>
    <w:rsid w:val="000C669C"/>
    <w:rsid w:val="000D111D"/>
    <w:rsid w:val="000E3DC5"/>
    <w:rsid w:val="000F536F"/>
    <w:rsid w:val="001012FE"/>
    <w:rsid w:val="00104623"/>
    <w:rsid w:val="00104BD8"/>
    <w:rsid w:val="001071FA"/>
    <w:rsid w:val="0010794C"/>
    <w:rsid w:val="00112234"/>
    <w:rsid w:val="00135860"/>
    <w:rsid w:val="001362A7"/>
    <w:rsid w:val="0014569E"/>
    <w:rsid w:val="00165C3E"/>
    <w:rsid w:val="00170615"/>
    <w:rsid w:val="00176B95"/>
    <w:rsid w:val="00177F94"/>
    <w:rsid w:val="00181793"/>
    <w:rsid w:val="0018520B"/>
    <w:rsid w:val="00187173"/>
    <w:rsid w:val="001929DC"/>
    <w:rsid w:val="00192E81"/>
    <w:rsid w:val="00193292"/>
    <w:rsid w:val="001A0DCC"/>
    <w:rsid w:val="001A6A82"/>
    <w:rsid w:val="001B3D98"/>
    <w:rsid w:val="001E1B2C"/>
    <w:rsid w:val="001F0DD2"/>
    <w:rsid w:val="002018EC"/>
    <w:rsid w:val="002045C5"/>
    <w:rsid w:val="00204A26"/>
    <w:rsid w:val="00205A4F"/>
    <w:rsid w:val="00226531"/>
    <w:rsid w:val="00231DBD"/>
    <w:rsid w:val="002326AD"/>
    <w:rsid w:val="00232A2E"/>
    <w:rsid w:val="002616A5"/>
    <w:rsid w:val="0026571B"/>
    <w:rsid w:val="00272988"/>
    <w:rsid w:val="00273861"/>
    <w:rsid w:val="0028767B"/>
    <w:rsid w:val="00292064"/>
    <w:rsid w:val="002935CD"/>
    <w:rsid w:val="00295310"/>
    <w:rsid w:val="00295808"/>
    <w:rsid w:val="002A2B84"/>
    <w:rsid w:val="002A7DB5"/>
    <w:rsid w:val="002D0880"/>
    <w:rsid w:val="002D0C64"/>
    <w:rsid w:val="002D35AB"/>
    <w:rsid w:val="002E3AB0"/>
    <w:rsid w:val="002F1F57"/>
    <w:rsid w:val="002F696C"/>
    <w:rsid w:val="002F6977"/>
    <w:rsid w:val="00301658"/>
    <w:rsid w:val="0030166A"/>
    <w:rsid w:val="003032A3"/>
    <w:rsid w:val="00306318"/>
    <w:rsid w:val="00307DE0"/>
    <w:rsid w:val="003166EE"/>
    <w:rsid w:val="00322066"/>
    <w:rsid w:val="0032228B"/>
    <w:rsid w:val="00337A45"/>
    <w:rsid w:val="00340C37"/>
    <w:rsid w:val="00351BD6"/>
    <w:rsid w:val="00360B90"/>
    <w:rsid w:val="00365C14"/>
    <w:rsid w:val="003A7812"/>
    <w:rsid w:val="003B76CA"/>
    <w:rsid w:val="003C0D76"/>
    <w:rsid w:val="003C35C1"/>
    <w:rsid w:val="003C69E7"/>
    <w:rsid w:val="003E3ABC"/>
    <w:rsid w:val="003E64F6"/>
    <w:rsid w:val="003F06E4"/>
    <w:rsid w:val="003F27D6"/>
    <w:rsid w:val="003F6527"/>
    <w:rsid w:val="00402B6E"/>
    <w:rsid w:val="00403BEB"/>
    <w:rsid w:val="0040632A"/>
    <w:rsid w:val="004070B1"/>
    <w:rsid w:val="00412575"/>
    <w:rsid w:val="00417601"/>
    <w:rsid w:val="00426223"/>
    <w:rsid w:val="00427E38"/>
    <w:rsid w:val="00434A98"/>
    <w:rsid w:val="0043626B"/>
    <w:rsid w:val="0045075A"/>
    <w:rsid w:val="00455381"/>
    <w:rsid w:val="00464691"/>
    <w:rsid w:val="00470230"/>
    <w:rsid w:val="00475F18"/>
    <w:rsid w:val="00477A10"/>
    <w:rsid w:val="004A1C82"/>
    <w:rsid w:val="004A5375"/>
    <w:rsid w:val="004A5A9B"/>
    <w:rsid w:val="004B667E"/>
    <w:rsid w:val="004B7E50"/>
    <w:rsid w:val="004C1ADA"/>
    <w:rsid w:val="004C2DBF"/>
    <w:rsid w:val="004C4B40"/>
    <w:rsid w:val="004D06CF"/>
    <w:rsid w:val="004D6112"/>
    <w:rsid w:val="004E5047"/>
    <w:rsid w:val="004E6101"/>
    <w:rsid w:val="00507BFD"/>
    <w:rsid w:val="005171EA"/>
    <w:rsid w:val="00540930"/>
    <w:rsid w:val="005442BF"/>
    <w:rsid w:val="0055000E"/>
    <w:rsid w:val="005554A4"/>
    <w:rsid w:val="005756E8"/>
    <w:rsid w:val="00582F61"/>
    <w:rsid w:val="0058306A"/>
    <w:rsid w:val="005A28A4"/>
    <w:rsid w:val="005A74AB"/>
    <w:rsid w:val="005C5980"/>
    <w:rsid w:val="005D6404"/>
    <w:rsid w:val="005E34BD"/>
    <w:rsid w:val="005E62D2"/>
    <w:rsid w:val="005F1072"/>
    <w:rsid w:val="006141DC"/>
    <w:rsid w:val="0063530A"/>
    <w:rsid w:val="00635E8A"/>
    <w:rsid w:val="00641E39"/>
    <w:rsid w:val="00646C5C"/>
    <w:rsid w:val="0065385B"/>
    <w:rsid w:val="00656D64"/>
    <w:rsid w:val="00661230"/>
    <w:rsid w:val="006679F0"/>
    <w:rsid w:val="00667DF3"/>
    <w:rsid w:val="00674590"/>
    <w:rsid w:val="006834AB"/>
    <w:rsid w:val="006846AC"/>
    <w:rsid w:val="0069559A"/>
    <w:rsid w:val="006A702C"/>
    <w:rsid w:val="006B3761"/>
    <w:rsid w:val="006C0771"/>
    <w:rsid w:val="006D2C1E"/>
    <w:rsid w:val="007048FF"/>
    <w:rsid w:val="00706392"/>
    <w:rsid w:val="00710835"/>
    <w:rsid w:val="007112B9"/>
    <w:rsid w:val="0071187D"/>
    <w:rsid w:val="007212B3"/>
    <w:rsid w:val="00725BB9"/>
    <w:rsid w:val="0073112B"/>
    <w:rsid w:val="007370D3"/>
    <w:rsid w:val="007450E8"/>
    <w:rsid w:val="00756FBB"/>
    <w:rsid w:val="007625DE"/>
    <w:rsid w:val="007736DB"/>
    <w:rsid w:val="00780A38"/>
    <w:rsid w:val="00783DB4"/>
    <w:rsid w:val="0079697C"/>
    <w:rsid w:val="007B23DC"/>
    <w:rsid w:val="007B5224"/>
    <w:rsid w:val="007B5C97"/>
    <w:rsid w:val="007C376B"/>
    <w:rsid w:val="007C4B53"/>
    <w:rsid w:val="007C53A6"/>
    <w:rsid w:val="007C5F76"/>
    <w:rsid w:val="007D5AC6"/>
    <w:rsid w:val="007E39F3"/>
    <w:rsid w:val="007E4A4A"/>
    <w:rsid w:val="007F1A2F"/>
    <w:rsid w:val="007F77D2"/>
    <w:rsid w:val="00800156"/>
    <w:rsid w:val="008017EF"/>
    <w:rsid w:val="008018F2"/>
    <w:rsid w:val="00815A68"/>
    <w:rsid w:val="008219CD"/>
    <w:rsid w:val="0082599A"/>
    <w:rsid w:val="008259F7"/>
    <w:rsid w:val="0083429C"/>
    <w:rsid w:val="00835660"/>
    <w:rsid w:val="00845071"/>
    <w:rsid w:val="00850E4F"/>
    <w:rsid w:val="00850F97"/>
    <w:rsid w:val="008659E2"/>
    <w:rsid w:val="00882710"/>
    <w:rsid w:val="00893C30"/>
    <w:rsid w:val="008961D8"/>
    <w:rsid w:val="008A12E6"/>
    <w:rsid w:val="008A694D"/>
    <w:rsid w:val="008B0941"/>
    <w:rsid w:val="008C24CB"/>
    <w:rsid w:val="008C6692"/>
    <w:rsid w:val="008D3A13"/>
    <w:rsid w:val="008D6094"/>
    <w:rsid w:val="008D7169"/>
    <w:rsid w:val="008F5ACC"/>
    <w:rsid w:val="009004C8"/>
    <w:rsid w:val="0090063F"/>
    <w:rsid w:val="00902576"/>
    <w:rsid w:val="009101C6"/>
    <w:rsid w:val="00910DC2"/>
    <w:rsid w:val="0091786C"/>
    <w:rsid w:val="0092723B"/>
    <w:rsid w:val="00951892"/>
    <w:rsid w:val="00970F96"/>
    <w:rsid w:val="009710EB"/>
    <w:rsid w:val="0097251B"/>
    <w:rsid w:val="00972BFD"/>
    <w:rsid w:val="009743EA"/>
    <w:rsid w:val="00976894"/>
    <w:rsid w:val="0098409B"/>
    <w:rsid w:val="0099050C"/>
    <w:rsid w:val="00991A16"/>
    <w:rsid w:val="009A0568"/>
    <w:rsid w:val="009A1644"/>
    <w:rsid w:val="009B51FC"/>
    <w:rsid w:val="009B72B2"/>
    <w:rsid w:val="009C6793"/>
    <w:rsid w:val="009D454C"/>
    <w:rsid w:val="009D5587"/>
    <w:rsid w:val="009E0E93"/>
    <w:rsid w:val="009E5923"/>
    <w:rsid w:val="009F1AE7"/>
    <w:rsid w:val="00A017D7"/>
    <w:rsid w:val="00A07277"/>
    <w:rsid w:val="00A20C9D"/>
    <w:rsid w:val="00A27023"/>
    <w:rsid w:val="00A27057"/>
    <w:rsid w:val="00A41490"/>
    <w:rsid w:val="00A53C0C"/>
    <w:rsid w:val="00A6029E"/>
    <w:rsid w:val="00A634E6"/>
    <w:rsid w:val="00A676F6"/>
    <w:rsid w:val="00A72DE3"/>
    <w:rsid w:val="00A76C2C"/>
    <w:rsid w:val="00A77714"/>
    <w:rsid w:val="00A818F6"/>
    <w:rsid w:val="00A85447"/>
    <w:rsid w:val="00A9168F"/>
    <w:rsid w:val="00A96428"/>
    <w:rsid w:val="00AA5C31"/>
    <w:rsid w:val="00AA74BB"/>
    <w:rsid w:val="00AB7480"/>
    <w:rsid w:val="00AC0FC7"/>
    <w:rsid w:val="00AC7EB9"/>
    <w:rsid w:val="00AD294A"/>
    <w:rsid w:val="00AD4EF5"/>
    <w:rsid w:val="00B06A8D"/>
    <w:rsid w:val="00B17888"/>
    <w:rsid w:val="00B2201C"/>
    <w:rsid w:val="00B32C33"/>
    <w:rsid w:val="00B52B41"/>
    <w:rsid w:val="00B61435"/>
    <w:rsid w:val="00B6606F"/>
    <w:rsid w:val="00B67A2C"/>
    <w:rsid w:val="00B67BB0"/>
    <w:rsid w:val="00B83160"/>
    <w:rsid w:val="00B852A7"/>
    <w:rsid w:val="00BA50D9"/>
    <w:rsid w:val="00BA5207"/>
    <w:rsid w:val="00BB35ED"/>
    <w:rsid w:val="00BC57EC"/>
    <w:rsid w:val="00BC76C7"/>
    <w:rsid w:val="00BD27F3"/>
    <w:rsid w:val="00BD31A0"/>
    <w:rsid w:val="00BD6D1C"/>
    <w:rsid w:val="00BE29AD"/>
    <w:rsid w:val="00C02AD3"/>
    <w:rsid w:val="00C0386C"/>
    <w:rsid w:val="00C0738F"/>
    <w:rsid w:val="00C10985"/>
    <w:rsid w:val="00C3319F"/>
    <w:rsid w:val="00C334B1"/>
    <w:rsid w:val="00C3790C"/>
    <w:rsid w:val="00C50A22"/>
    <w:rsid w:val="00C5173E"/>
    <w:rsid w:val="00C56711"/>
    <w:rsid w:val="00C576DC"/>
    <w:rsid w:val="00C72284"/>
    <w:rsid w:val="00C76DC9"/>
    <w:rsid w:val="00C85788"/>
    <w:rsid w:val="00C90CEE"/>
    <w:rsid w:val="00C95489"/>
    <w:rsid w:val="00CA7FAE"/>
    <w:rsid w:val="00CD24BD"/>
    <w:rsid w:val="00CD652F"/>
    <w:rsid w:val="00CE0D36"/>
    <w:rsid w:val="00CE3544"/>
    <w:rsid w:val="00CF0576"/>
    <w:rsid w:val="00CF1D22"/>
    <w:rsid w:val="00CF630E"/>
    <w:rsid w:val="00D0366B"/>
    <w:rsid w:val="00D157E3"/>
    <w:rsid w:val="00D15D56"/>
    <w:rsid w:val="00D20283"/>
    <w:rsid w:val="00D31C3F"/>
    <w:rsid w:val="00D42F2E"/>
    <w:rsid w:val="00D44EE3"/>
    <w:rsid w:val="00D470AD"/>
    <w:rsid w:val="00D55270"/>
    <w:rsid w:val="00D603B9"/>
    <w:rsid w:val="00D60407"/>
    <w:rsid w:val="00D65708"/>
    <w:rsid w:val="00D660CD"/>
    <w:rsid w:val="00D77B74"/>
    <w:rsid w:val="00D84861"/>
    <w:rsid w:val="00DA5706"/>
    <w:rsid w:val="00DB0390"/>
    <w:rsid w:val="00DC1FA7"/>
    <w:rsid w:val="00DE6806"/>
    <w:rsid w:val="00E03127"/>
    <w:rsid w:val="00E119A3"/>
    <w:rsid w:val="00E31EE6"/>
    <w:rsid w:val="00E4560D"/>
    <w:rsid w:val="00E746E4"/>
    <w:rsid w:val="00E81EF5"/>
    <w:rsid w:val="00E84360"/>
    <w:rsid w:val="00E85240"/>
    <w:rsid w:val="00E86584"/>
    <w:rsid w:val="00E900C7"/>
    <w:rsid w:val="00E9115B"/>
    <w:rsid w:val="00EA399E"/>
    <w:rsid w:val="00EA584A"/>
    <w:rsid w:val="00EA68C6"/>
    <w:rsid w:val="00ED22C2"/>
    <w:rsid w:val="00ED56AD"/>
    <w:rsid w:val="00EE2366"/>
    <w:rsid w:val="00EF43EC"/>
    <w:rsid w:val="00F019C4"/>
    <w:rsid w:val="00F021AE"/>
    <w:rsid w:val="00F12587"/>
    <w:rsid w:val="00F2413E"/>
    <w:rsid w:val="00F35C81"/>
    <w:rsid w:val="00F50278"/>
    <w:rsid w:val="00F5376E"/>
    <w:rsid w:val="00F71EB3"/>
    <w:rsid w:val="00F7593E"/>
    <w:rsid w:val="00F81382"/>
    <w:rsid w:val="00F868FD"/>
    <w:rsid w:val="00F9339D"/>
    <w:rsid w:val="00FB6905"/>
    <w:rsid w:val="00FC1235"/>
    <w:rsid w:val="00FD3E7B"/>
    <w:rsid w:val="00FD472F"/>
    <w:rsid w:val="00FD7DB2"/>
    <w:rsid w:val="00FE08DE"/>
    <w:rsid w:val="00FF181B"/>
    <w:rsid w:val="00FF3EE1"/>
    <w:rsid w:val="00FF4C18"/>
    <w:rsid w:val="047B5420"/>
    <w:rsid w:val="04FE5E15"/>
    <w:rsid w:val="065775CB"/>
    <w:rsid w:val="09552244"/>
    <w:rsid w:val="099CDBBA"/>
    <w:rsid w:val="0A6833B7"/>
    <w:rsid w:val="0AF0F2A5"/>
    <w:rsid w:val="0C040418"/>
    <w:rsid w:val="0C2D0686"/>
    <w:rsid w:val="0C7B882F"/>
    <w:rsid w:val="0C94B08C"/>
    <w:rsid w:val="0D9FD479"/>
    <w:rsid w:val="0F7FD440"/>
    <w:rsid w:val="110F4DB7"/>
    <w:rsid w:val="1321FBED"/>
    <w:rsid w:val="1386EED1"/>
    <w:rsid w:val="163B92D2"/>
    <w:rsid w:val="165C63AC"/>
    <w:rsid w:val="17ADDB5B"/>
    <w:rsid w:val="1CAAD456"/>
    <w:rsid w:val="1D856EEC"/>
    <w:rsid w:val="1F9DCDB1"/>
    <w:rsid w:val="2258E00F"/>
    <w:rsid w:val="23AC9B3D"/>
    <w:rsid w:val="23F4B070"/>
    <w:rsid w:val="245A6009"/>
    <w:rsid w:val="25CB3E68"/>
    <w:rsid w:val="26388E3F"/>
    <w:rsid w:val="29B2DA1E"/>
    <w:rsid w:val="2B139DEE"/>
    <w:rsid w:val="2B3DF831"/>
    <w:rsid w:val="30D33378"/>
    <w:rsid w:val="3A7A15BE"/>
    <w:rsid w:val="3A8CF1CC"/>
    <w:rsid w:val="3C424606"/>
    <w:rsid w:val="3D988E23"/>
    <w:rsid w:val="3DDB3940"/>
    <w:rsid w:val="3EAE3097"/>
    <w:rsid w:val="401FB458"/>
    <w:rsid w:val="4028922D"/>
    <w:rsid w:val="404B5B18"/>
    <w:rsid w:val="444A7AC4"/>
    <w:rsid w:val="44C1DC4C"/>
    <w:rsid w:val="45B48C4F"/>
    <w:rsid w:val="47821B86"/>
    <w:rsid w:val="4AF88ACC"/>
    <w:rsid w:val="4BE47CDC"/>
    <w:rsid w:val="4DD6B456"/>
    <w:rsid w:val="4F94DDA3"/>
    <w:rsid w:val="52B4B038"/>
    <w:rsid w:val="54071DB3"/>
    <w:rsid w:val="54DBD776"/>
    <w:rsid w:val="55007B8D"/>
    <w:rsid w:val="5624C7D7"/>
    <w:rsid w:val="56D98915"/>
    <w:rsid w:val="573E892D"/>
    <w:rsid w:val="58381C4F"/>
    <w:rsid w:val="589BFB30"/>
    <w:rsid w:val="597AF405"/>
    <w:rsid w:val="5A0E65DE"/>
    <w:rsid w:val="5B88E56E"/>
    <w:rsid w:val="5BD4B0B3"/>
    <w:rsid w:val="5FDB842E"/>
    <w:rsid w:val="60490F9D"/>
    <w:rsid w:val="6091EE3D"/>
    <w:rsid w:val="60F8E87F"/>
    <w:rsid w:val="623B4717"/>
    <w:rsid w:val="631324F0"/>
    <w:rsid w:val="637ACEF6"/>
    <w:rsid w:val="63BE1CE2"/>
    <w:rsid w:val="662B73DF"/>
    <w:rsid w:val="6674527F"/>
    <w:rsid w:val="6965DB9E"/>
    <w:rsid w:val="6AFC58D6"/>
    <w:rsid w:val="6E15742F"/>
    <w:rsid w:val="6E27F398"/>
    <w:rsid w:val="6F002CBA"/>
    <w:rsid w:val="70426B0A"/>
    <w:rsid w:val="718AEEB2"/>
    <w:rsid w:val="71FE757D"/>
    <w:rsid w:val="72E8E552"/>
    <w:rsid w:val="752AA422"/>
    <w:rsid w:val="7822AFA3"/>
    <w:rsid w:val="788DE6A3"/>
    <w:rsid w:val="7A7324D4"/>
    <w:rsid w:val="7ADACEDA"/>
    <w:rsid w:val="7E0513E5"/>
    <w:rsid w:val="7EF0D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AEF0A"/>
  <w14:defaultImageDpi w14:val="32767"/>
  <w15:chartTrackingRefBased/>
  <w15:docId w15:val="{D71BB29F-A58A-4C12-9547-39C66A5B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9D"/>
    <w:rPr>
      <w:rFonts w:ascii="Crimson Text" w:hAnsi="Crimson Tex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094"/>
    <w:pPr>
      <w:keepNext/>
      <w:keepLines/>
      <w:spacing w:before="240"/>
      <w:outlineLvl w:val="0"/>
    </w:pPr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4A26"/>
    <w:pPr>
      <w:keepNext/>
      <w:keepLines/>
      <w:spacing w:before="40"/>
      <w:outlineLvl w:val="1"/>
    </w:pPr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0835"/>
    <w:pPr>
      <w:keepNext/>
      <w:keepLines/>
      <w:spacing w:before="40"/>
      <w:outlineLvl w:val="2"/>
    </w:pPr>
    <w:rPr>
      <w:rFonts w:ascii="Gineso Norm" w:eastAsiaTheme="majorEastAsia" w:hAnsi="Gineso Norm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54C"/>
  </w:style>
  <w:style w:type="paragraph" w:styleId="Footer">
    <w:name w:val="footer"/>
    <w:basedOn w:val="Normal"/>
    <w:link w:val="Footer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54C"/>
  </w:style>
  <w:style w:type="table" w:styleId="TableGrid">
    <w:name w:val="Table Grid"/>
    <w:basedOn w:val="TableNormal"/>
    <w:uiPriority w:val="39"/>
    <w:rsid w:val="0089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6094"/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A26"/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835"/>
    <w:rPr>
      <w:rFonts w:ascii="Gineso Norm" w:eastAsiaTheme="majorEastAsia" w:hAnsi="Gineso Norm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A1F4F"/>
    <w:pPr>
      <w:contextualSpacing/>
    </w:pPr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0A1F4F"/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9339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032A3"/>
    <w:pPr>
      <w:widowControl w:val="0"/>
      <w:autoSpaceDE w:val="0"/>
      <w:autoSpaceDN w:val="0"/>
      <w:spacing w:before="5"/>
    </w:pPr>
    <w:rPr>
      <w:rFonts w:ascii="Gineso Cond Regular" w:eastAsia="Gineso Cond Regular" w:hAnsi="Gineso Cond Regular" w:cs="Gineso Cond Regular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32A3"/>
    <w:rPr>
      <w:rFonts w:ascii="Gineso Cond Regular" w:eastAsia="Gineso Cond Regular" w:hAnsi="Gineso Cond Regular" w:cs="Gineso Cond Regular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1AE7"/>
    <w:rPr>
      <w:color w:val="0563C1" w:themeColor="hyperlink"/>
      <w:u w:val="single"/>
    </w:rPr>
  </w:style>
  <w:style w:type="paragraph" w:customStyle="1" w:styleId="VirginiaTechBody">
    <w:name w:val="Virginia Tech Body"/>
    <w:basedOn w:val="Normal"/>
    <w:rsid w:val="009F1AE7"/>
    <w:pPr>
      <w:spacing w:line="360" w:lineRule="auto"/>
    </w:pPr>
    <w:rPr>
      <w:rFonts w:ascii="Arial" w:eastAsia="Times New Roman" w:hAnsi="Arial" w:cs="Times New Roman"/>
      <w:sz w:val="19"/>
    </w:rPr>
  </w:style>
  <w:style w:type="paragraph" w:customStyle="1" w:styleId="Default">
    <w:name w:val="Default"/>
    <w:rsid w:val="004E5047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4E50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28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0243"/>
  </w:style>
  <w:style w:type="character" w:customStyle="1" w:styleId="DateChar">
    <w:name w:val="Date Char"/>
    <w:basedOn w:val="DefaultParagraphFont"/>
    <w:link w:val="Date"/>
    <w:uiPriority w:val="99"/>
    <w:semiHidden/>
    <w:rsid w:val="000B0243"/>
    <w:rPr>
      <w:rFonts w:ascii="Crimson Text" w:hAnsi="Crimson Text"/>
    </w:rPr>
  </w:style>
  <w:style w:type="character" w:customStyle="1" w:styleId="notion-enable-hover">
    <w:name w:val="notion-enable-hover"/>
    <w:basedOn w:val="DefaultParagraphFont"/>
    <w:rsid w:val="000A533A"/>
  </w:style>
  <w:style w:type="paragraph" w:styleId="Bibliography">
    <w:name w:val="Bibliography"/>
    <w:basedOn w:val="Normal"/>
    <w:next w:val="Normal"/>
    <w:uiPriority w:val="37"/>
    <w:unhideWhenUsed/>
    <w:rsid w:val="00165C3E"/>
    <w:pPr>
      <w:spacing w:after="240" w:line="480" w:lineRule="auto"/>
      <w:ind w:left="720" w:hanging="720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rimson Text" w:hAnsi="Crimson Tex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235"/>
    <w:rPr>
      <w:rFonts w:ascii="Crimson Text" w:hAnsi="Crimson Tex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s5\AppData\Local\Temp\Temp1_Microsoft-Word-letterhead-templates%20(1).zip\Microsoft-Word-letterhead-templates\Color-Template-with-custom-fo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43763F-5B83-46EA-8F6A-DCF3D0DA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C:\Users\sashas5\AppData\Local\Temp\Temp1_Microsoft-Word-letterhead-templates (1).zip\Microsoft-Word-letterhead-templates\Color-Template-with-custom-fonts.dotx</Template>
  <TotalTime>15</TotalTime>
  <Pages>1</Pages>
  <Words>64</Words>
  <Characters>370</Characters>
  <Application>Microsoft Office Word</Application>
  <DocSecurity>0</DocSecurity>
  <Lines>3</Lines>
  <Paragraphs>1</Paragraphs>
  <ScaleCrop>false</ScaleCrop>
  <Company>Virginia Tech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Simpkins, Sasha</dc:creator>
  <cp:keywords/>
  <dc:description/>
  <cp:lastModifiedBy>Chen, James</cp:lastModifiedBy>
  <cp:revision>17</cp:revision>
  <cp:lastPrinted>2024-02-19T08:53:00Z</cp:lastPrinted>
  <dcterms:created xsi:type="dcterms:W3CDTF">2024-02-19T08:53:00Z</dcterms:created>
  <dcterms:modified xsi:type="dcterms:W3CDTF">2024-05-14T03:32:00Z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id="uuuYmPcI"/&gt;&lt;style id="http://www.zotero.org/styles/journal-of-dairy-science" hasBibliography="1" bibliographyStyleHasBeenSet="1"/&gt;&lt;prefs&gt;&lt;pref name="fieldType" value="Field"/&gt;&lt;/prefs&gt;&lt;/data&gt;</vt:lpwstr>
  </property>
</Properties>
</file>